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编码规范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命名规范：命名时始终采用英文描述符的缩写简记方便编码。一般应采用驼峰命名法，但类名、接口名以及任何非初始单词的第一个字母要大写。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文件规范：即所有的.java文件遵守如下的样式规则。1)版权信息必须在 java 文件的开头；2) Package/Imports。package 行要在 import 行之前，import 中标准的包名要在本地的包名之前，而且按照字母顺序排列。如果 import 行中包含了同一个包中的不同子目录，则应该用 * 来处理。3)类的注释，一般是用来解释类的。4) toString 方法。一般情况下，每一个类都应该定义 toString 方法。5) main 方法。普通类，考虑置入一个main()方法，其中包含用于测试那个类的代码，如果包含了main() 方法, 那么它应该写在类的底部。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注释规范：1)注释应该增加代码的清晰度；2)保持注释的简洁；3)在写代码之前写注释；　　4)注释出为什么做了一些事，而不仅仅是做了什么。具体细分为：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类。类的目的、即类所完成的功能，注释出采用的变量。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2.接口。设置接口的目的、它应如何被使用以及如何不被使用。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3.成员函数注释。对于设置与获取成员函数，在成员变量已有说明的情况下，可以不加注释；普通成员函数要求说明完成什么功能，参数含义是什么返回什么；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4.普通成员函数内部注释。控制结构，代码做了些什么以及为什么这样做，处理顺序等。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5.实参/参数。参数含义、及其它任何约束或前提条件；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6.字段/属性。字段描述；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7.局部变量。无特别意义的情况下不加注释。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代码规范：每行缩进4个空格，逐层递进。每行只写一条语句，每条语句之后都要换行，列宽定义为120字符。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代码块格式：缩进格式中，大括号的开始在代码块开始的行尾，闭合在和代码块同一缩进的行首。在以下情况下增加空行：1)在类的不同的成员间增加空行，包括：成员变量、构造函数、方法、内部类、静态初始化块、实例初始化块等两个成员变量声明之间可以不加空行。空行通常用于对成员变量进行逻辑分组。2)方法体内，按需增加空行，以便从逻辑上对语句进行分组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B3D354"/>
    <w:multiLevelType w:val="singleLevel"/>
    <w:tmpl w:val="A5B3D3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975CF"/>
    <w:rsid w:val="176C02F8"/>
    <w:rsid w:val="1895608C"/>
    <w:rsid w:val="3560695B"/>
    <w:rsid w:val="3B104D98"/>
    <w:rsid w:val="3C441DE7"/>
    <w:rsid w:val="41A971BC"/>
    <w:rsid w:val="55E54F67"/>
    <w:rsid w:val="5DF84039"/>
    <w:rsid w:val="6D535020"/>
    <w:rsid w:val="6EF625E5"/>
    <w:rsid w:val="6F8975CF"/>
    <w:rsid w:val="795454B7"/>
    <w:rsid w:val="7D33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2018-05-20T10:46:00Z</dcterms:created>
  <dc:creator>admin</dc:creator>
  <cp:lastModifiedBy>admin</cp:lastModifiedBy>
  <dcterms:modified xsi:type="dcterms:W3CDTF">2018-05-20T10:58:13Z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